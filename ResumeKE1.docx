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D415A0" w:rsidP="00523479">
            <w:pPr>
              <w:pStyle w:val="Initials"/>
            </w:pPr>
            <w:r>
              <w:t>K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B78893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1F6A3EB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E</w:t>
            </w:r>
          </w:p>
          <w:p w:rsidR="00A50939" w:rsidRPr="00906BEE" w:rsidRDefault="0068511E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693F6FC789DB44E99473BF9191F55322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D415A0" w:rsidP="00D415A0">
            <w:r>
              <w:t xml:space="preserve">To become part of a programming team and to learn about </w:t>
            </w:r>
            <w:r w:rsidR="00044857">
              <w:t xml:space="preserve">programming in </w:t>
            </w:r>
            <w:r>
              <w:t>Python.</w:t>
            </w:r>
          </w:p>
          <w:p w:rsidR="002C2CDD" w:rsidRPr="00906BEE" w:rsidRDefault="0068511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AC5244CE85644B4B1277F2DD834B93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D415A0" w:rsidP="00D415A0">
            <w:pPr>
              <w:pStyle w:val="ListParagraph"/>
              <w:numPr>
                <w:ilvl w:val="0"/>
                <w:numId w:val="11"/>
              </w:numPr>
            </w:pPr>
            <w:r>
              <w:t>Cellist</w:t>
            </w:r>
          </w:p>
          <w:p w:rsidR="00D415A0" w:rsidRDefault="00044857" w:rsidP="00D415A0">
            <w:pPr>
              <w:pStyle w:val="ListParagraph"/>
              <w:numPr>
                <w:ilvl w:val="0"/>
                <w:numId w:val="11"/>
              </w:numPr>
            </w:pPr>
            <w:r>
              <w:t>Spanish</w:t>
            </w:r>
          </w:p>
          <w:p w:rsidR="00DA45C2" w:rsidRDefault="00DA45C2" w:rsidP="00DA45C2">
            <w:pPr>
              <w:pStyle w:val="ListParagraph"/>
              <w:numPr>
                <w:ilvl w:val="0"/>
                <w:numId w:val="11"/>
              </w:numPr>
            </w:pPr>
            <w:r>
              <w:t>Math</w:t>
            </w:r>
          </w:p>
          <w:p w:rsidR="00DA45C2" w:rsidRDefault="00DA45C2" w:rsidP="00DA45C2">
            <w:pPr>
              <w:pStyle w:val="ListParagraph"/>
              <w:numPr>
                <w:ilvl w:val="0"/>
                <w:numId w:val="11"/>
              </w:numPr>
            </w:pPr>
            <w:r>
              <w:t>Problem Solving</w:t>
            </w:r>
          </w:p>
          <w:p w:rsidR="00DA45C2" w:rsidRPr="00906BEE" w:rsidRDefault="00DA45C2" w:rsidP="00DA45C2">
            <w:pPr>
              <w:pStyle w:val="ListParagraph"/>
              <w:numPr>
                <w:ilvl w:val="0"/>
                <w:numId w:val="11"/>
              </w:numPr>
            </w:pPr>
            <w:r>
              <w:t>Quick learner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D415A0" w:rsidRPr="00906BEE" w:rsidTr="00D415A0">
              <w:trPr>
                <w:trHeight w:hRule="exact" w:val="1287"/>
              </w:trPr>
              <w:tc>
                <w:tcPr>
                  <w:tcW w:w="6732" w:type="dxa"/>
                  <w:vAlign w:val="center"/>
                </w:tcPr>
                <w:p w:rsidR="00D415A0" w:rsidRPr="00906BEE" w:rsidRDefault="00D415A0" w:rsidP="00D415A0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90DCDF7464F241CC81E9BE017585041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>
                        <w:t>Karter Ence</w:t>
                      </w:r>
                    </w:sdtContent>
                  </w:sdt>
                </w:p>
                <w:p w:rsidR="00D415A0" w:rsidRPr="00906BEE" w:rsidRDefault="00D415A0" w:rsidP="00D415A0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7B8DE8DDD541453A84AA7843A942FB5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t>Python Programming</w:t>
                      </w:r>
                    </w:sdtContent>
                  </w:sdt>
                  <w:r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B55E47479F6342DCBC04D4EB52A81A02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Content>
                      <w:r>
                        <w:br/>
                        <w:t>https://github.com/Mr360spectrum</w:t>
                      </w:r>
                    </w:sdtContent>
                  </w:sdt>
                </w:p>
              </w:tc>
            </w:tr>
          </w:tbl>
          <w:p w:rsidR="002C2CDD" w:rsidRPr="00906BEE" w:rsidRDefault="0068511E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9245346D9374CC1803F276D3777A23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E32BDA" w:rsidP="007569C1">
            <w:pPr>
              <w:pStyle w:val="Heading4"/>
            </w:pPr>
            <w:r>
              <w:t>unity</w:t>
            </w:r>
          </w:p>
          <w:p w:rsidR="002C2CDD" w:rsidRPr="00906BEE" w:rsidRDefault="00E32BDA" w:rsidP="00E32BDA">
            <w:pPr>
              <w:pStyle w:val="ListParagraph"/>
              <w:numPr>
                <w:ilvl w:val="0"/>
                <w:numId w:val="13"/>
              </w:numPr>
            </w:pPr>
            <w:r>
              <w:t>Using the Unity game engine with C#</w:t>
            </w:r>
          </w:p>
          <w:p w:rsidR="002C2CDD" w:rsidRPr="00906BEE" w:rsidRDefault="00E32BDA" w:rsidP="00E32BDA">
            <w:pPr>
              <w:pStyle w:val="Heading4"/>
            </w:pPr>
            <w:r>
              <w:t>android development</w:t>
            </w:r>
          </w:p>
          <w:p w:rsidR="002C2CDD" w:rsidRDefault="00E32BDA" w:rsidP="00E32BDA">
            <w:pPr>
              <w:pStyle w:val="ListParagraph"/>
              <w:numPr>
                <w:ilvl w:val="0"/>
                <w:numId w:val="12"/>
              </w:numPr>
            </w:pPr>
            <w:r>
              <w:t>Using XML and Java</w:t>
            </w:r>
            <w:r w:rsidR="00DA45C2">
              <w:t xml:space="preserve"> in Android Studio over ADB</w:t>
            </w:r>
            <w:bookmarkStart w:id="0" w:name="_GoBack"/>
            <w:bookmarkEnd w:id="0"/>
          </w:p>
          <w:p w:rsidR="00DA45C2" w:rsidRDefault="00DA45C2" w:rsidP="00DA45C2"/>
          <w:p w:rsidR="00DA45C2" w:rsidRDefault="00DA45C2" w:rsidP="00DA45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VISUAL STUDIO</w:t>
            </w:r>
          </w:p>
          <w:p w:rsidR="00DA45C2" w:rsidRPr="00DA45C2" w:rsidRDefault="00DA45C2" w:rsidP="00DA45C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t>Both VS Code and VS Community 2015-2019</w:t>
            </w:r>
          </w:p>
          <w:p w:rsidR="00DA45C2" w:rsidRDefault="00DA45C2" w:rsidP="00DA45C2">
            <w:pPr>
              <w:rPr>
                <w:rFonts w:asciiTheme="majorHAnsi" w:hAnsiTheme="majorHAnsi"/>
              </w:rPr>
            </w:pPr>
          </w:p>
          <w:p w:rsidR="00DA45C2" w:rsidRDefault="00DA45C2" w:rsidP="00DA45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MICROSOFT OFFICE 2019</w:t>
            </w:r>
          </w:p>
          <w:p w:rsidR="00DA45C2" w:rsidRPr="00DA45C2" w:rsidRDefault="00DA45C2" w:rsidP="00DA45C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</w:rPr>
            </w:pPr>
            <w:r>
              <w:t>Word, Excel, and PowerPoint</w:t>
            </w:r>
          </w:p>
          <w:p w:rsidR="002C2CDD" w:rsidRPr="00906BEE" w:rsidRDefault="0068511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46F8B45C29E14AC5A2A54B1B8B08868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906BEE" w:rsidRDefault="00E32BDA" w:rsidP="007569C1">
            <w:pPr>
              <w:pStyle w:val="Heading4"/>
            </w:pPr>
            <w:r>
              <w:t>Granstville High School</w:t>
            </w:r>
            <w:r w:rsidR="002C2CDD" w:rsidRPr="00906BEE">
              <w:t xml:space="preserve"> • </w:t>
            </w:r>
            <w:r>
              <w:t>currently a junior</w:t>
            </w:r>
          </w:p>
          <w:p w:rsidR="002C2CDD" w:rsidRDefault="00E32BDA" w:rsidP="007569C1">
            <w:r>
              <w:t>GPA: 3.995</w:t>
            </w:r>
          </w:p>
          <w:p w:rsidR="00E32BDA" w:rsidRPr="00906BEE" w:rsidRDefault="00E32BDA" w:rsidP="007569C1">
            <w:r>
              <w:t>Honor roll for all years fully attended (Freshman and Sophomore)</w:t>
            </w:r>
          </w:p>
          <w:p w:rsidR="002C2CDD" w:rsidRPr="00906BEE" w:rsidRDefault="0068511E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5723CBE8845747B5BF7C16F7712694A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Default="00E32BDA" w:rsidP="00E32BDA">
            <w:pPr>
              <w:pStyle w:val="ListParagraph"/>
              <w:numPr>
                <w:ilvl w:val="0"/>
                <w:numId w:val="12"/>
              </w:numPr>
            </w:pPr>
            <w:r>
              <w:t>Yard working</w:t>
            </w:r>
          </w:p>
          <w:p w:rsidR="00E32BDA" w:rsidRDefault="00E32BDA" w:rsidP="00E32BDA">
            <w:pPr>
              <w:pStyle w:val="ListParagraph"/>
              <w:numPr>
                <w:ilvl w:val="0"/>
                <w:numId w:val="12"/>
              </w:numPr>
            </w:pPr>
            <w:r>
              <w:t>Grantsville Stake Youth Council</w:t>
            </w:r>
          </w:p>
          <w:p w:rsidR="00E32BDA" w:rsidRPr="00906BEE" w:rsidRDefault="00E32BDA" w:rsidP="00DA45C2">
            <w:pPr>
              <w:pStyle w:val="ListParagraph"/>
              <w:numPr>
                <w:ilvl w:val="0"/>
                <w:numId w:val="12"/>
              </w:numPr>
            </w:pPr>
            <w:r>
              <w:t>Cello section leader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11E" w:rsidRDefault="0068511E" w:rsidP="00713050">
      <w:pPr>
        <w:spacing w:line="240" w:lineRule="auto"/>
      </w:pPr>
      <w:r>
        <w:separator/>
      </w:r>
    </w:p>
  </w:endnote>
  <w:endnote w:type="continuationSeparator" w:id="0">
    <w:p w:rsidR="0068511E" w:rsidRDefault="0068511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E08884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92AEB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DF8B4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65998A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E32BDA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DBA7057" wp14:editId="7474B755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1D7977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NG1YetpCAAA1jkAAA4AAAAAAAAAAAAAAAAALgIAAGRycy9lMm9E&#10;b2MueG1sUEsBAi0AFAAGAAgAAAAhAGhHG9DYAAAAAwEAAA8AAAAAAAAAAAAAAAAAwwoAAGRycy9k&#10;b3ducmV2LnhtbFBLBQYAAAAABAAEAPMAAADI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744B3CD" wp14:editId="73A81E07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35A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7ukh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Pmy+7pIRAABtXgAADgAAAAAAAAAAAAAAAAAuAgAA&#10;ZHJzL2Uyb0RvYy54bWxQSwECLQAUAAYACAAAACEAaEcb0NgAAAADAQAADwAAAAAAAAAAAAAAAADs&#10;EwAAZHJzL2Rvd25yZXYueG1sUEsFBgAAAAAEAAQA8wAAAPE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811117" w:rsidP="003C5528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DA45C2" w:rsidP="00217980">
          <w:pPr>
            <w:pStyle w:val="Footer"/>
          </w:pPr>
          <w:r>
            <w:t>mr360spectrum@gmail.com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DA45C2" w:rsidP="00217980">
          <w:pPr>
            <w:pStyle w:val="Footer"/>
          </w:pPr>
          <w:r>
            <w:t>(435) - 840 - 4673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811117" w:rsidP="00217980">
          <w:pPr>
            <w:pStyle w:val="Footer"/>
          </w:pP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11E" w:rsidRDefault="0068511E" w:rsidP="00713050">
      <w:pPr>
        <w:spacing w:line="240" w:lineRule="auto"/>
      </w:pPr>
      <w:r>
        <w:separator/>
      </w:r>
    </w:p>
  </w:footnote>
  <w:footnote w:type="continuationSeparator" w:id="0">
    <w:p w:rsidR="0068511E" w:rsidRDefault="0068511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BE24A70" wp14:editId="134E86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9B345C5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68511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6435B3D7E79A4873BCD18516E8252FCD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B61FE"/>
    <w:multiLevelType w:val="hybridMultilevel"/>
    <w:tmpl w:val="28AC99F2"/>
    <w:lvl w:ilvl="0" w:tplc="98E2C46E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829A7"/>
    <w:multiLevelType w:val="hybridMultilevel"/>
    <w:tmpl w:val="1AE8A6E0"/>
    <w:lvl w:ilvl="0" w:tplc="98E2C46E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C61D3"/>
    <w:multiLevelType w:val="hybridMultilevel"/>
    <w:tmpl w:val="44CE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A0"/>
    <w:rsid w:val="00044857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23479"/>
    <w:rsid w:val="00543DB7"/>
    <w:rsid w:val="005729B0"/>
    <w:rsid w:val="00583E4F"/>
    <w:rsid w:val="00641630"/>
    <w:rsid w:val="00684488"/>
    <w:rsid w:val="0068511E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415A0"/>
    <w:rsid w:val="00D97A41"/>
    <w:rsid w:val="00DA45C2"/>
    <w:rsid w:val="00DD3CF6"/>
    <w:rsid w:val="00DD6416"/>
    <w:rsid w:val="00DF4E0A"/>
    <w:rsid w:val="00E02DCD"/>
    <w:rsid w:val="00E12C60"/>
    <w:rsid w:val="00E22E87"/>
    <w:rsid w:val="00E32BDA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360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3F6FC789DB44E99473BF9191F55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7EB91-2355-443D-9B59-C12FEEF14AAB}"/>
      </w:docPartPr>
      <w:docPartBody>
        <w:p w:rsidR="00000000" w:rsidRDefault="00082441">
          <w:pPr>
            <w:pStyle w:val="693F6FC789DB44E99473BF9191F55322"/>
          </w:pPr>
          <w:r w:rsidRPr="00906BEE">
            <w:t>Objective</w:t>
          </w:r>
        </w:p>
      </w:docPartBody>
    </w:docPart>
    <w:docPart>
      <w:docPartPr>
        <w:name w:val="8AC5244CE85644B4B1277F2DD834B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A001-F27E-472C-8788-951057225935}"/>
      </w:docPartPr>
      <w:docPartBody>
        <w:p w:rsidR="00000000" w:rsidRDefault="00082441">
          <w:pPr>
            <w:pStyle w:val="8AC5244CE85644B4B1277F2DD834B938"/>
          </w:pPr>
          <w:r w:rsidRPr="00906BEE">
            <w:t>Skills</w:t>
          </w:r>
        </w:p>
      </w:docPartBody>
    </w:docPart>
    <w:docPart>
      <w:docPartPr>
        <w:name w:val="09245346D9374CC1803F276D3777A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9287D-B1A5-4F6F-B7FD-4DCA036CF601}"/>
      </w:docPartPr>
      <w:docPartBody>
        <w:p w:rsidR="00000000" w:rsidRDefault="00082441">
          <w:pPr>
            <w:pStyle w:val="09245346D9374CC1803F276D3777A239"/>
          </w:pPr>
          <w:r w:rsidRPr="00906BEE">
            <w:t>Experience</w:t>
          </w:r>
        </w:p>
      </w:docPartBody>
    </w:docPart>
    <w:docPart>
      <w:docPartPr>
        <w:name w:val="46F8B45C29E14AC5A2A54B1B8B088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C43D4-F9D7-4190-A678-B7D8F0A5EB01}"/>
      </w:docPartPr>
      <w:docPartBody>
        <w:p w:rsidR="00000000" w:rsidRDefault="00082441">
          <w:pPr>
            <w:pStyle w:val="46F8B45C29E14AC5A2A54B1B8B088688"/>
          </w:pPr>
          <w:r w:rsidRPr="00906BEE">
            <w:t>Education</w:t>
          </w:r>
        </w:p>
      </w:docPartBody>
    </w:docPart>
    <w:docPart>
      <w:docPartPr>
        <w:name w:val="6435B3D7E79A4873BCD18516E8252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5D6E7-616B-434A-AEBF-9664918E3F37}"/>
      </w:docPartPr>
      <w:docPartBody>
        <w:p w:rsidR="00000000" w:rsidRDefault="00082441">
          <w:pPr>
            <w:pStyle w:val="6435B3D7E79A4873BCD18516E8252FCD"/>
          </w:pPr>
          <w:r w:rsidRPr="00906BEE">
            <w:t>School</w:t>
          </w:r>
        </w:p>
      </w:docPartBody>
    </w:docPart>
    <w:docPart>
      <w:docPartPr>
        <w:name w:val="5723CBE8845747B5BF7C16F771269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983E3-2355-4229-8004-A4B10469BB4E}"/>
      </w:docPartPr>
      <w:docPartBody>
        <w:p w:rsidR="00000000" w:rsidRDefault="00082441">
          <w:pPr>
            <w:pStyle w:val="5723CBE8845747B5BF7C16F7712694A1"/>
          </w:pPr>
          <w:r w:rsidRPr="00906BEE">
            <w:t>Volunteer Experience or Leadership</w:t>
          </w:r>
        </w:p>
      </w:docPartBody>
    </w:docPart>
    <w:docPart>
      <w:docPartPr>
        <w:name w:val="90DCDF7464F241CC81E9BE0175850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F6F00-EFF7-4C3B-9EAD-102D92D44D44}"/>
      </w:docPartPr>
      <w:docPartBody>
        <w:p w:rsidR="00000000" w:rsidRDefault="00A837C8" w:rsidP="00A837C8">
          <w:pPr>
            <w:pStyle w:val="90DCDF7464F241CC81E9BE017585041B"/>
          </w:pPr>
          <w:r>
            <w:t>Your name</w:t>
          </w:r>
        </w:p>
      </w:docPartBody>
    </w:docPart>
    <w:docPart>
      <w:docPartPr>
        <w:name w:val="7B8DE8DDD541453A84AA7843A942F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961D-0634-41A0-853D-2AC2512AC95F}"/>
      </w:docPartPr>
      <w:docPartBody>
        <w:p w:rsidR="00000000" w:rsidRDefault="00A837C8" w:rsidP="00A837C8">
          <w:pPr>
            <w:pStyle w:val="7B8DE8DDD541453A84AA7843A942FB59"/>
          </w:pPr>
          <w:r w:rsidRPr="007D6458">
            <w:t>Profession or Industry</w:t>
          </w:r>
        </w:p>
      </w:docPartBody>
    </w:docPart>
    <w:docPart>
      <w:docPartPr>
        <w:name w:val="B55E47479F6342DCBC04D4EB52A81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53D43-4883-4AF0-9A91-D974BE7FED0F}"/>
      </w:docPartPr>
      <w:docPartBody>
        <w:p w:rsidR="00000000" w:rsidRDefault="00A837C8" w:rsidP="00A837C8">
          <w:pPr>
            <w:pStyle w:val="B55E47479F6342DCBC04D4EB52A81A02"/>
          </w:pPr>
          <w:r w:rsidRPr="007D6458">
            <w:t>Link to other online properties: Portfolio/Website/Blog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C8"/>
    <w:rsid w:val="00082441"/>
    <w:rsid w:val="00A8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0517311E3B4E88B1E8C495C72E58FF">
    <w:name w:val="6B0517311E3B4E88B1E8C495C72E58FF"/>
  </w:style>
  <w:style w:type="paragraph" w:customStyle="1" w:styleId="693F6FC789DB44E99473BF9191F55322">
    <w:name w:val="693F6FC789DB44E99473BF9191F55322"/>
  </w:style>
  <w:style w:type="paragraph" w:customStyle="1" w:styleId="B5BB93A2D17D47A5885EF2E335754805">
    <w:name w:val="B5BB93A2D17D47A5885EF2E335754805"/>
  </w:style>
  <w:style w:type="paragraph" w:customStyle="1" w:styleId="8AC5244CE85644B4B1277F2DD834B938">
    <w:name w:val="8AC5244CE85644B4B1277F2DD834B938"/>
  </w:style>
  <w:style w:type="paragraph" w:customStyle="1" w:styleId="9A9E2E92DF9E45FDA254D877F880355E">
    <w:name w:val="9A9E2E92DF9E45FDA254D877F880355E"/>
  </w:style>
  <w:style w:type="paragraph" w:customStyle="1" w:styleId="1A8330961C3F485DB5322BA3E4EAFB5B">
    <w:name w:val="1A8330961C3F485DB5322BA3E4EAFB5B"/>
  </w:style>
  <w:style w:type="paragraph" w:customStyle="1" w:styleId="D261E06D78124AA09B849D877E8C0268">
    <w:name w:val="D261E06D78124AA09B849D877E8C0268"/>
  </w:style>
  <w:style w:type="paragraph" w:customStyle="1" w:styleId="8BEDC526FD9F47D39BB84EB5A3F43A5A">
    <w:name w:val="8BEDC526FD9F47D39BB84EB5A3F43A5A"/>
  </w:style>
  <w:style w:type="paragraph" w:customStyle="1" w:styleId="09245346D9374CC1803F276D3777A239">
    <w:name w:val="09245346D9374CC1803F276D3777A239"/>
  </w:style>
  <w:style w:type="paragraph" w:customStyle="1" w:styleId="FAD2B7AC21FB4028B1A8E7F2A4D3DBAF">
    <w:name w:val="FAD2B7AC21FB4028B1A8E7F2A4D3DBAF"/>
  </w:style>
  <w:style w:type="paragraph" w:customStyle="1" w:styleId="1CDF162783DD4E3CBD8158DA3B193DCA">
    <w:name w:val="1CDF162783DD4E3CBD8158DA3B193DCA"/>
  </w:style>
  <w:style w:type="paragraph" w:customStyle="1" w:styleId="DB9396FFE60C419E8EEF13A4449B347A">
    <w:name w:val="DB9396FFE60C419E8EEF13A4449B347A"/>
  </w:style>
  <w:style w:type="paragraph" w:customStyle="1" w:styleId="842229780AE54469B416D595B6D7BC01">
    <w:name w:val="842229780AE54469B416D595B6D7BC01"/>
  </w:style>
  <w:style w:type="paragraph" w:customStyle="1" w:styleId="051C8D4D9E45437CBAEB1AF1EC776FBB">
    <w:name w:val="051C8D4D9E45437CBAEB1AF1EC776FBB"/>
  </w:style>
  <w:style w:type="paragraph" w:customStyle="1" w:styleId="C27FB8609397473FBFC2B11D99F01888">
    <w:name w:val="C27FB8609397473FBFC2B11D99F01888"/>
  </w:style>
  <w:style w:type="paragraph" w:customStyle="1" w:styleId="F48502516E0046508798FF6309114F8A">
    <w:name w:val="F48502516E0046508798FF6309114F8A"/>
  </w:style>
  <w:style w:type="paragraph" w:customStyle="1" w:styleId="882BC9FE2CDE471F8C3465FA85246A7C">
    <w:name w:val="882BC9FE2CDE471F8C3465FA85246A7C"/>
  </w:style>
  <w:style w:type="paragraph" w:customStyle="1" w:styleId="23B6C590A829461E93E0348BC7B9EDE1">
    <w:name w:val="23B6C590A829461E93E0348BC7B9EDE1"/>
  </w:style>
  <w:style w:type="paragraph" w:customStyle="1" w:styleId="424B925C98B54540A5E9F1BE484A2882">
    <w:name w:val="424B925C98B54540A5E9F1BE484A2882"/>
  </w:style>
  <w:style w:type="paragraph" w:customStyle="1" w:styleId="46F8B45C29E14AC5A2A54B1B8B088688">
    <w:name w:val="46F8B45C29E14AC5A2A54B1B8B088688"/>
  </w:style>
  <w:style w:type="paragraph" w:customStyle="1" w:styleId="06EC4EF48CF541CF860DAD6F7D4FFEA9">
    <w:name w:val="06EC4EF48CF541CF860DAD6F7D4FFEA9"/>
  </w:style>
  <w:style w:type="paragraph" w:customStyle="1" w:styleId="719B85DAF34441C6B4726B5A7F4E6F21">
    <w:name w:val="719B85DAF34441C6B4726B5A7F4E6F21"/>
  </w:style>
  <w:style w:type="paragraph" w:customStyle="1" w:styleId="1750B83BC81C4C2397FC081F8C050F38">
    <w:name w:val="1750B83BC81C4C2397FC081F8C050F38"/>
  </w:style>
  <w:style w:type="paragraph" w:customStyle="1" w:styleId="351D26F9969849749BC0B2A64B5CADBC">
    <w:name w:val="351D26F9969849749BC0B2A64B5CADBC"/>
  </w:style>
  <w:style w:type="paragraph" w:customStyle="1" w:styleId="D5E7662A14AB43ACAC6C6174A82FB490">
    <w:name w:val="D5E7662A14AB43ACAC6C6174A82FB490"/>
  </w:style>
  <w:style w:type="paragraph" w:customStyle="1" w:styleId="FBAA4FCD9F2E4956B6E649135AD6001E">
    <w:name w:val="FBAA4FCD9F2E4956B6E649135AD6001E"/>
  </w:style>
  <w:style w:type="paragraph" w:customStyle="1" w:styleId="6435B3D7E79A4873BCD18516E8252FCD">
    <w:name w:val="6435B3D7E79A4873BCD18516E8252FCD"/>
  </w:style>
  <w:style w:type="paragraph" w:customStyle="1" w:styleId="BE8A9A64C5724C3A958C7EDA50946DF6">
    <w:name w:val="BE8A9A64C5724C3A958C7EDA50946DF6"/>
  </w:style>
  <w:style w:type="paragraph" w:customStyle="1" w:styleId="5723CBE8845747B5BF7C16F7712694A1">
    <w:name w:val="5723CBE8845747B5BF7C16F7712694A1"/>
  </w:style>
  <w:style w:type="paragraph" w:customStyle="1" w:styleId="CA026BCADECC4ED0A766CCA102FFE75F">
    <w:name w:val="CA026BCADECC4ED0A766CCA102FFE75F"/>
  </w:style>
  <w:style w:type="paragraph" w:customStyle="1" w:styleId="90DCDF7464F241CC81E9BE017585041B">
    <w:name w:val="90DCDF7464F241CC81E9BE017585041B"/>
    <w:rsid w:val="00A837C8"/>
  </w:style>
  <w:style w:type="paragraph" w:customStyle="1" w:styleId="7B8DE8DDD541453A84AA7843A942FB59">
    <w:name w:val="7B8DE8DDD541453A84AA7843A942FB59"/>
    <w:rsid w:val="00A837C8"/>
  </w:style>
  <w:style w:type="paragraph" w:customStyle="1" w:styleId="B55E47479F6342DCBC04D4EB52A81A02">
    <w:name w:val="B55E47479F6342DCBC04D4EB52A81A02"/>
    <w:rsid w:val="00A837C8"/>
  </w:style>
  <w:style w:type="paragraph" w:customStyle="1" w:styleId="82A6ACAC4EB442399F01A9959343A713">
    <w:name w:val="82A6ACAC4EB442399F01A9959343A713"/>
    <w:rsid w:val="00A837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Python Programming</dc:subject>
  <dc:creator/>
  <cp:keywords/>
  <dc:description>https://github.com/Mr360spectrum</dc:description>
  <cp:lastModifiedBy/>
  <cp:revision>1</cp:revision>
  <dcterms:created xsi:type="dcterms:W3CDTF">2019-08-24T22:43:00Z</dcterms:created>
  <dcterms:modified xsi:type="dcterms:W3CDTF">2019-08-24T23:21:00Z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